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C9" w:rsidRDefault="00A142CC" w:rsidP="00135B17">
      <w:pPr>
        <w:pStyle w:val="Logo"/>
      </w:pPr>
      <w:r>
        <w:drawing>
          <wp:inline distT="0" distB="0" distL="0" distR="0">
            <wp:extent cx="2200275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Company"/>
        <w:tag w:val="Company"/>
        <w:id w:val="981473879"/>
        <w:placeholder>
          <w:docPart w:val="7BB2455563BC4401A7539F2B704A6DD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47BC9" w:rsidRPr="004C1652" w:rsidRDefault="00E47CBB" w:rsidP="00135B17">
          <w:pPr>
            <w:pStyle w:val="CompanyName"/>
          </w:pPr>
          <w:r>
            <w:t>User Guide</w:t>
          </w:r>
        </w:p>
      </w:sdtContent>
    </w:sdt>
    <w:p w:rsidR="00547BC9" w:rsidRPr="004C1652" w:rsidRDefault="00E47CBB" w:rsidP="00135B17">
      <w:pPr>
        <w:pStyle w:val="Title"/>
      </w:pPr>
      <w:r>
        <w:t>Warm Showers for Windows Phone</w:t>
      </w:r>
    </w:p>
    <w:p w:rsidR="00547BC9" w:rsidRPr="00186425" w:rsidRDefault="00547BC9" w:rsidP="00135B17">
      <w:pPr>
        <w:pStyle w:val="Subtitle"/>
      </w:pPr>
      <w:r w:rsidRPr="004C1652">
        <w:t>Version</w:t>
      </w:r>
      <w:r w:rsidRPr="00186425">
        <w:t xml:space="preserve"> </w:t>
      </w:r>
      <w:r w:rsidR="00E47CBB">
        <w:t>1.3</w:t>
      </w:r>
    </w:p>
    <w:sdt>
      <w:sdtPr>
        <w:alias w:val="Date"/>
        <w:tag w:val="Date"/>
        <w:id w:val="981473911"/>
        <w:placeholder>
          <w:docPart w:val="7EA08E53B6DA4466A89867C07587187D"/>
        </w:placeholder>
        <w:date w:fullDate="2015-10-0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E47CBB" w:rsidRDefault="00882933" w:rsidP="00882933">
          <w:pPr>
            <w:pStyle w:val="Subtitle"/>
          </w:pPr>
          <w:r>
            <w:t>October 5, 2015</w:t>
          </w:r>
        </w:p>
      </w:sdtContent>
    </w:sdt>
    <w:p w:rsidR="00882933" w:rsidRDefault="00882933" w:rsidP="00882933"/>
    <w:p w:rsidR="00882933" w:rsidRDefault="00882933" w:rsidP="00882933"/>
    <w:p w:rsidR="00882933" w:rsidRDefault="00882933" w:rsidP="00882933"/>
    <w:p w:rsidR="00882933" w:rsidRDefault="00882933" w:rsidP="00882933"/>
    <w:p w:rsidR="00882933" w:rsidRDefault="00882933" w:rsidP="00882933">
      <w:pPr>
        <w:pStyle w:val="Title"/>
        <w:jc w:val="left"/>
      </w:pPr>
      <w:r>
        <w:br w:type="page"/>
      </w:r>
      <w:r>
        <w:lastRenderedPageBreak/>
        <w:t>Getting the App</w:t>
      </w:r>
    </w:p>
    <w:p w:rsidR="00882933" w:rsidRDefault="00882933" w:rsidP="00882933"/>
    <w:p w:rsidR="00882933" w:rsidRDefault="00882933" w:rsidP="00882933">
      <w:r>
        <w:t xml:space="preserve">Search for Warm Showers in the Windows Store or </w:t>
      </w:r>
      <w:hyperlink r:id="rId9" w:history="1">
        <w:r w:rsidRPr="00882933">
          <w:rPr>
            <w:rStyle w:val="Hyperlink"/>
          </w:rPr>
          <w:t>follow this link</w:t>
        </w:r>
      </w:hyperlink>
      <w:r>
        <w:t>.</w:t>
      </w:r>
    </w:p>
    <w:p w:rsidR="009A23D4" w:rsidRDefault="009A23D4" w:rsidP="00882933">
      <w:r>
        <w:t>Supported devices include Windows Phone 7.1, 8, 8.1, and Windows 10 Mobile.</w:t>
      </w:r>
    </w:p>
    <w:p w:rsidR="009A23D4" w:rsidRDefault="009A23D4" w:rsidP="009A23D4">
      <w:pPr>
        <w:spacing w:after="0"/>
      </w:pPr>
      <w:r>
        <w:br w:type="page"/>
      </w:r>
    </w:p>
    <w:p w:rsidR="009A23D4" w:rsidRDefault="009A23D4" w:rsidP="009A23D4">
      <w:pPr>
        <w:pStyle w:val="Title"/>
        <w:jc w:val="left"/>
      </w:pPr>
      <w:r>
        <w:lastRenderedPageBreak/>
        <w:t>Getting Help</w:t>
      </w:r>
    </w:p>
    <w:p w:rsidR="009A23D4" w:rsidRDefault="00197413" w:rsidP="009A23D4">
      <w:r>
        <w:t>If you have problems, questions, or feedback you can</w:t>
      </w:r>
      <w:r w:rsidR="009A23D4">
        <w:t>: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Review and post questions to the </w:t>
      </w:r>
      <w:hyperlink r:id="rId10" w:history="1">
        <w:r w:rsidRPr="009A23D4">
          <w:rPr>
            <w:rStyle w:val="Hyperlink"/>
          </w:rPr>
          <w:t>mobile forum on warmshowers.org</w:t>
        </w:r>
      </w:hyperlink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Add to the </w:t>
      </w:r>
      <w:hyperlink r:id="rId11" w:history="1">
        <w:r w:rsidRPr="00197413">
          <w:rPr>
            <w:rStyle w:val="Hyperlink"/>
          </w:rPr>
          <w:t>issue queue</w:t>
        </w:r>
      </w:hyperlink>
      <w:r>
        <w:t xml:space="preserve"> on GitHub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Contact </w:t>
      </w:r>
      <w:hyperlink r:id="rId12" w:history="1">
        <w:proofErr w:type="spellStart"/>
        <w:r w:rsidRPr="00197413">
          <w:rPr>
            <w:rStyle w:val="Hyperlink"/>
          </w:rPr>
          <w:t>klzig</w:t>
        </w:r>
        <w:proofErr w:type="spellEnd"/>
      </w:hyperlink>
      <w:r>
        <w:t xml:space="preserve"> through a Warm Showers message, or</w:t>
      </w:r>
    </w:p>
    <w:p w:rsidR="009A23D4" w:rsidRDefault="009A23D4" w:rsidP="009A23D4">
      <w:pPr>
        <w:pStyle w:val="ListParagraph"/>
        <w:numPr>
          <w:ilvl w:val="0"/>
          <w:numId w:val="28"/>
        </w:numPr>
      </w:pPr>
      <w:r>
        <w:t xml:space="preserve">Contact him by sending email to </w:t>
      </w:r>
      <w:hyperlink r:id="rId13" w:history="1">
        <w:r w:rsidR="00C86B45" w:rsidRPr="00DD577A">
          <w:rPr>
            <w:rStyle w:val="Hyperlink"/>
          </w:rPr>
          <w:t>kurt@zighome.net</w:t>
        </w:r>
      </w:hyperlink>
    </w:p>
    <w:p w:rsidR="00C86B45" w:rsidRDefault="00C86B45" w:rsidP="00C86B45">
      <w:r>
        <w:t xml:space="preserve">Release history is </w:t>
      </w:r>
      <w:hyperlink r:id="rId14" w:history="1">
        <w:r w:rsidRPr="00C86B45">
          <w:rPr>
            <w:rStyle w:val="Hyperlink"/>
          </w:rPr>
          <w:t>here</w:t>
        </w:r>
      </w:hyperlink>
      <w:r>
        <w:t>.</w:t>
      </w:r>
    </w:p>
    <w:p w:rsidR="00C86B45" w:rsidRPr="009A23D4" w:rsidRDefault="00C86B45" w:rsidP="00C86B45">
      <w:r>
        <w:t xml:space="preserve">To contribute to Warm Showers for Windows development, see the </w:t>
      </w:r>
      <w:hyperlink r:id="rId15" w:history="1">
        <w:r w:rsidRPr="00C86B45">
          <w:rPr>
            <w:rStyle w:val="Hyperlink"/>
          </w:rPr>
          <w:t>project page</w:t>
        </w:r>
      </w:hyperlink>
      <w:r>
        <w:t xml:space="preserve"> on GitHub.</w:t>
      </w:r>
    </w:p>
    <w:p w:rsidR="00D2568F" w:rsidRDefault="00D2568F">
      <w:pPr>
        <w:spacing w:after="0"/>
        <w:rPr>
          <w:szCs w:val="24"/>
        </w:rPr>
      </w:pPr>
      <w:r>
        <w:rPr>
          <w:szCs w:val="24"/>
        </w:rPr>
        <w:t>When seeking help, please provide the version number.  It can be found on the about… page, accessed from the main menu.</w:t>
      </w:r>
    </w:p>
    <w:p w:rsidR="003C253D" w:rsidRDefault="003C253D">
      <w:pPr>
        <w:spacing w:after="0"/>
        <w:rPr>
          <w:szCs w:val="24"/>
        </w:rPr>
      </w:pPr>
      <w:bookmarkStart w:id="0" w:name="_GoBack"/>
      <w:bookmarkEnd w:id="0"/>
    </w:p>
    <w:p w:rsidR="00D2568F" w:rsidRDefault="00D2568F" w:rsidP="00D2568F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783206" cy="463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89" cy="46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8F" w:rsidRDefault="00D2568F" w:rsidP="00D2568F">
      <w:pPr>
        <w:spacing w:after="0"/>
        <w:jc w:val="center"/>
        <w:rPr>
          <w:szCs w:val="24"/>
        </w:rPr>
      </w:pPr>
      <w:r>
        <w:rPr>
          <w:szCs w:val="24"/>
        </w:rPr>
        <w:br w:type="page"/>
      </w:r>
      <w:r>
        <w:rPr>
          <w:noProof/>
          <w:szCs w:val="24"/>
        </w:rPr>
        <w:lastRenderedPageBreak/>
        <w:drawing>
          <wp:inline distT="0" distB="0" distL="0" distR="0">
            <wp:extent cx="2920365" cy="486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82" cy="4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45" w:rsidRDefault="00C86B45" w:rsidP="00D2568F">
      <w:pPr>
        <w:spacing w:after="0"/>
        <w:jc w:val="center"/>
        <w:rPr>
          <w:szCs w:val="24"/>
        </w:rPr>
      </w:pPr>
      <w:r>
        <w:rPr>
          <w:szCs w:val="24"/>
        </w:rPr>
        <w:br w:type="page"/>
      </w:r>
    </w:p>
    <w:p w:rsidR="00D2568F" w:rsidRDefault="001A176F" w:rsidP="00D2568F">
      <w:pPr>
        <w:pStyle w:val="Title"/>
        <w:jc w:val="left"/>
      </w:pPr>
      <w:r>
        <w:lastRenderedPageBreak/>
        <w:t>Rating the App</w:t>
      </w:r>
    </w:p>
    <w:p w:rsidR="00C86B45" w:rsidRDefault="001A176F" w:rsidP="00882933">
      <w:pPr>
        <w:rPr>
          <w:szCs w:val="24"/>
        </w:rPr>
      </w:pPr>
      <w:r>
        <w:rPr>
          <w:szCs w:val="24"/>
        </w:rPr>
        <w:t xml:space="preserve">Please rate the app!  </w:t>
      </w:r>
      <w:r w:rsidR="00C86B45">
        <w:rPr>
          <w:szCs w:val="24"/>
        </w:rPr>
        <w:t>On the phone, swipe left to show the list of installed apps.  Press and hold Warm Showers to bring up menu.  Press “rate and review.”</w:t>
      </w:r>
    </w:p>
    <w:p w:rsidR="00C86B45" w:rsidRDefault="00C86B45" w:rsidP="00882933">
      <w:pPr>
        <w:rPr>
          <w:szCs w:val="24"/>
        </w:rPr>
      </w:pPr>
    </w:p>
    <w:p w:rsidR="00C86B45" w:rsidRDefault="00C86B45" w:rsidP="00C86B45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703195" cy="450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75" cy="450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45" w:rsidRPr="00882933" w:rsidRDefault="00C86B45" w:rsidP="00C86B45">
      <w:pPr>
        <w:spacing w:after="0"/>
        <w:rPr>
          <w:szCs w:val="24"/>
        </w:rPr>
      </w:pPr>
    </w:p>
    <w:sectPr w:rsidR="00C86B45" w:rsidRPr="00882933" w:rsidSect="00D2568F">
      <w:headerReference w:type="default" r:id="rId19"/>
      <w:footerReference w:type="default" r:id="rId20"/>
      <w:headerReference w:type="first" r:id="rId21"/>
      <w:pgSz w:w="12240" w:h="15840" w:code="1"/>
      <w:pgMar w:top="1080" w:right="1440" w:bottom="1080" w:left="1800" w:header="720" w:footer="102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9F" w:rsidRDefault="00A6129F" w:rsidP="00135B17">
      <w:r>
        <w:separator/>
      </w:r>
    </w:p>
  </w:endnote>
  <w:endnote w:type="continuationSeparator" w:id="0">
    <w:p w:rsidR="00A6129F" w:rsidRDefault="00A6129F" w:rsidP="0013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68F" w:rsidRDefault="00D2568F">
    <w:pPr>
      <w:pStyle w:val="Footer"/>
      <w:jc w:val="right"/>
    </w:pPr>
    <w:r>
      <w:t xml:space="preserve">Page </w:t>
    </w:r>
    <w:sdt>
      <w:sdtPr>
        <w:id w:val="16594981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53D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AA276A" w:rsidRPr="00C53763" w:rsidRDefault="00AA276A" w:rsidP="00135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9F" w:rsidRDefault="00A6129F" w:rsidP="00135B17">
      <w:r>
        <w:separator/>
      </w:r>
    </w:p>
  </w:footnote>
  <w:footnote w:type="continuationSeparator" w:id="0">
    <w:p w:rsidR="00A6129F" w:rsidRDefault="00A6129F" w:rsidP="00135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BB" w:rsidRDefault="00E47CBB">
    <w:pPr>
      <w:pStyle w:val="Header"/>
    </w:pPr>
    <w:r>
      <w:t>Warm Showers for Windows Phone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76A" w:rsidRDefault="00AA276A" w:rsidP="00135B1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9C35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026F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3235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7A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7A6A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C3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2C3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A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528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50B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A653A7F"/>
    <w:multiLevelType w:val="hybridMultilevel"/>
    <w:tmpl w:val="A36E259C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2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545E1A"/>
    <w:multiLevelType w:val="multilevel"/>
    <w:tmpl w:val="29724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89200FE"/>
    <w:multiLevelType w:val="hybridMultilevel"/>
    <w:tmpl w:val="11205D74"/>
    <w:lvl w:ilvl="0" w:tplc="7BB68F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F747ED"/>
    <w:multiLevelType w:val="hybridMultilevel"/>
    <w:tmpl w:val="7346CFE0"/>
    <w:lvl w:ilvl="0" w:tplc="3B9C45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92527"/>
    <w:multiLevelType w:val="hybridMultilevel"/>
    <w:tmpl w:val="4930199C"/>
    <w:lvl w:ilvl="0" w:tplc="7D9C45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72F4D"/>
    <w:multiLevelType w:val="hybridMultilevel"/>
    <w:tmpl w:val="195EA914"/>
    <w:lvl w:ilvl="0" w:tplc="8048D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9BF3F18"/>
    <w:multiLevelType w:val="hybridMultilevel"/>
    <w:tmpl w:val="0F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4" w15:restartNumberingAfterBreak="0">
    <w:nsid w:val="6963393A"/>
    <w:multiLevelType w:val="hybridMultilevel"/>
    <w:tmpl w:val="83EA50C2"/>
    <w:lvl w:ilvl="0" w:tplc="E09E8E1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5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23"/>
  </w:num>
  <w:num w:numId="9">
    <w:abstractNumId w:val="13"/>
  </w:num>
  <w:num w:numId="10">
    <w:abstractNumId w:val="22"/>
  </w:num>
  <w:num w:numId="11">
    <w:abstractNumId w:val="2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9"/>
  </w:num>
  <w:num w:numId="24">
    <w:abstractNumId w:val="24"/>
  </w:num>
  <w:num w:numId="25">
    <w:abstractNumId w:val="17"/>
  </w:num>
  <w:num w:numId="26">
    <w:abstractNumId w:val="14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BB"/>
    <w:rsid w:val="000076AF"/>
    <w:rsid w:val="0003120C"/>
    <w:rsid w:val="00041019"/>
    <w:rsid w:val="00060B60"/>
    <w:rsid w:val="000657AB"/>
    <w:rsid w:val="00092A5D"/>
    <w:rsid w:val="000A04A7"/>
    <w:rsid w:val="000A55CE"/>
    <w:rsid w:val="000D0746"/>
    <w:rsid w:val="000E4AEA"/>
    <w:rsid w:val="00103966"/>
    <w:rsid w:val="00135B17"/>
    <w:rsid w:val="00140881"/>
    <w:rsid w:val="00143B45"/>
    <w:rsid w:val="001726BA"/>
    <w:rsid w:val="00186425"/>
    <w:rsid w:val="00197413"/>
    <w:rsid w:val="001A176F"/>
    <w:rsid w:val="001A717A"/>
    <w:rsid w:val="001D49EC"/>
    <w:rsid w:val="001F6EB9"/>
    <w:rsid w:val="00210E48"/>
    <w:rsid w:val="0021786B"/>
    <w:rsid w:val="00242CD1"/>
    <w:rsid w:val="0024400E"/>
    <w:rsid w:val="002B280A"/>
    <w:rsid w:val="002B2B76"/>
    <w:rsid w:val="002B3592"/>
    <w:rsid w:val="002B5167"/>
    <w:rsid w:val="002F1F06"/>
    <w:rsid w:val="002F3444"/>
    <w:rsid w:val="0032747A"/>
    <w:rsid w:val="00327E6F"/>
    <w:rsid w:val="003356A4"/>
    <w:rsid w:val="003371EC"/>
    <w:rsid w:val="00366C35"/>
    <w:rsid w:val="0038262C"/>
    <w:rsid w:val="0039014B"/>
    <w:rsid w:val="003A0FDA"/>
    <w:rsid w:val="003C253D"/>
    <w:rsid w:val="003E5CFA"/>
    <w:rsid w:val="004244DC"/>
    <w:rsid w:val="00431112"/>
    <w:rsid w:val="00432E47"/>
    <w:rsid w:val="00435955"/>
    <w:rsid w:val="00497612"/>
    <w:rsid w:val="004C1652"/>
    <w:rsid w:val="004C1DD0"/>
    <w:rsid w:val="004E6F44"/>
    <w:rsid w:val="004F5ABF"/>
    <w:rsid w:val="0052138B"/>
    <w:rsid w:val="00534009"/>
    <w:rsid w:val="005446BC"/>
    <w:rsid w:val="00547BC9"/>
    <w:rsid w:val="00573A19"/>
    <w:rsid w:val="005933B3"/>
    <w:rsid w:val="005B3757"/>
    <w:rsid w:val="005C3EEE"/>
    <w:rsid w:val="00604368"/>
    <w:rsid w:val="0062308F"/>
    <w:rsid w:val="0063794D"/>
    <w:rsid w:val="00646C54"/>
    <w:rsid w:val="006C72BC"/>
    <w:rsid w:val="006E2F2C"/>
    <w:rsid w:val="006F48EE"/>
    <w:rsid w:val="007075DD"/>
    <w:rsid w:val="00743A5D"/>
    <w:rsid w:val="00760386"/>
    <w:rsid w:val="007901D8"/>
    <w:rsid w:val="007B4FEB"/>
    <w:rsid w:val="00857E22"/>
    <w:rsid w:val="008700D8"/>
    <w:rsid w:val="00882933"/>
    <w:rsid w:val="008B1F83"/>
    <w:rsid w:val="008C0725"/>
    <w:rsid w:val="008C7443"/>
    <w:rsid w:val="008D0DD3"/>
    <w:rsid w:val="008D3C07"/>
    <w:rsid w:val="00977FC5"/>
    <w:rsid w:val="009A23D4"/>
    <w:rsid w:val="009A3836"/>
    <w:rsid w:val="009C0D77"/>
    <w:rsid w:val="00A06C3B"/>
    <w:rsid w:val="00A142CC"/>
    <w:rsid w:val="00A2720F"/>
    <w:rsid w:val="00A30F81"/>
    <w:rsid w:val="00A40AF9"/>
    <w:rsid w:val="00A6129F"/>
    <w:rsid w:val="00A71622"/>
    <w:rsid w:val="00A730C8"/>
    <w:rsid w:val="00AA276A"/>
    <w:rsid w:val="00AE0C04"/>
    <w:rsid w:val="00B13F68"/>
    <w:rsid w:val="00B3584A"/>
    <w:rsid w:val="00B60CF6"/>
    <w:rsid w:val="00BA2569"/>
    <w:rsid w:val="00BA7B9D"/>
    <w:rsid w:val="00BC366E"/>
    <w:rsid w:val="00BE0F2F"/>
    <w:rsid w:val="00BE203C"/>
    <w:rsid w:val="00BE5696"/>
    <w:rsid w:val="00C20DBC"/>
    <w:rsid w:val="00C22DAD"/>
    <w:rsid w:val="00C424C1"/>
    <w:rsid w:val="00C51725"/>
    <w:rsid w:val="00C53763"/>
    <w:rsid w:val="00C86B45"/>
    <w:rsid w:val="00C952C0"/>
    <w:rsid w:val="00CA55AA"/>
    <w:rsid w:val="00CA6EC3"/>
    <w:rsid w:val="00CB0972"/>
    <w:rsid w:val="00D2568F"/>
    <w:rsid w:val="00D339FE"/>
    <w:rsid w:val="00D83D47"/>
    <w:rsid w:val="00DA0A78"/>
    <w:rsid w:val="00DB0BD9"/>
    <w:rsid w:val="00DB6AAB"/>
    <w:rsid w:val="00DC130F"/>
    <w:rsid w:val="00DE2945"/>
    <w:rsid w:val="00E477E0"/>
    <w:rsid w:val="00E47CBB"/>
    <w:rsid w:val="00E65DAD"/>
    <w:rsid w:val="00E73DF8"/>
    <w:rsid w:val="00EC06F4"/>
    <w:rsid w:val="00ED5847"/>
    <w:rsid w:val="00F26490"/>
    <w:rsid w:val="00F42B68"/>
    <w:rsid w:val="00F47715"/>
    <w:rsid w:val="00F52045"/>
    <w:rsid w:val="00FC1BCC"/>
    <w:rsid w:val="00FD56A8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5D7A01-835B-4F9F-A839-5B359423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82933"/>
    <w:pPr>
      <w:spacing w:after="20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rsid w:val="00D83D47"/>
    <w:pPr>
      <w:keepNext/>
      <w:pBdr>
        <w:top w:val="single" w:sz="4" w:space="1" w:color="5F497A" w:themeColor="accent4" w:themeShade="BF"/>
      </w:pBdr>
      <w:spacing w:before="300" w:after="120"/>
      <w:ind w:left="-360"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autoRedefine/>
    <w:qFormat/>
    <w:rsid w:val="00D83D47"/>
    <w:pPr>
      <w:keepNext/>
      <w:spacing w:before="40" w:after="40"/>
      <w:jc w:val="center"/>
      <w:outlineLvl w:val="1"/>
    </w:pPr>
    <w:rPr>
      <w:rFonts w:asciiTheme="majorHAnsi" w:eastAsia="Times New Roman" w:hAnsiTheme="majorHAnsi"/>
      <w:color w:val="FFFFFF" w:themeColor="background1"/>
      <w:sz w:val="22"/>
    </w:rPr>
  </w:style>
  <w:style w:type="paragraph" w:styleId="Heading3">
    <w:name w:val="heading 3"/>
    <w:basedOn w:val="Normal"/>
    <w:next w:val="Normal"/>
    <w:semiHidden/>
    <w:unhideWhenUsed/>
    <w:rsid w:val="00547BC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D83D47"/>
    <w:pPr>
      <w:spacing w:after="400"/>
      <w:ind w:left="-360"/>
    </w:pPr>
    <w:rPr>
      <w:rFonts w:asciiTheme="majorHAnsi" w:hAnsiTheme="majorHAnsi"/>
      <w:b/>
      <w:sz w:val="26"/>
    </w:rPr>
  </w:style>
  <w:style w:type="paragraph" w:styleId="Footer">
    <w:name w:val="footer"/>
    <w:basedOn w:val="Normal"/>
    <w:link w:val="FooterChar"/>
    <w:uiPriority w:val="99"/>
    <w:qFormat/>
    <w:rsid w:val="00AA276A"/>
    <w:pPr>
      <w:pBdr>
        <w:top w:val="single" w:sz="4" w:space="1" w:color="5F497A" w:themeColor="accent4" w:themeShade="BF"/>
      </w:pBdr>
      <w:tabs>
        <w:tab w:val="right" w:pos="9000"/>
      </w:tabs>
      <w:ind w:left="-360"/>
    </w:pPr>
  </w:style>
  <w:style w:type="character" w:styleId="PlaceholderText">
    <w:name w:val="Placeholder Text"/>
    <w:basedOn w:val="DefaultParagraphFont"/>
    <w:uiPriority w:val="99"/>
    <w:semiHidden/>
    <w:rsid w:val="00135B17"/>
    <w:rPr>
      <w:color w:val="808080"/>
    </w:rPr>
  </w:style>
  <w:style w:type="table" w:styleId="TableGrid">
    <w:name w:val="Table Grid"/>
    <w:basedOn w:val="TableNormal"/>
    <w:rsid w:val="00547BC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E5CFA"/>
    <w:rPr>
      <w:sz w:val="16"/>
      <w:szCs w:val="16"/>
    </w:rPr>
  </w:style>
  <w:style w:type="paragraph" w:styleId="CommentText">
    <w:name w:val="annotation text"/>
    <w:basedOn w:val="Normal"/>
    <w:semiHidden/>
    <w:rsid w:val="003E5CFA"/>
  </w:style>
  <w:style w:type="paragraph" w:styleId="CommentSubject">
    <w:name w:val="annotation subject"/>
    <w:basedOn w:val="CommentText"/>
    <w:next w:val="CommentText"/>
    <w:semiHidden/>
    <w:rsid w:val="003E5CFA"/>
    <w:rPr>
      <w:b/>
      <w:bCs/>
    </w:rPr>
  </w:style>
  <w:style w:type="paragraph" w:styleId="BalloonText">
    <w:name w:val="Balloon Text"/>
    <w:basedOn w:val="Normal"/>
    <w:semiHidden/>
    <w:unhideWhenUsed/>
    <w:rsid w:val="003E5CFA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autoRedefine/>
    <w:unhideWhenUsed/>
    <w:qFormat/>
    <w:rsid w:val="004C1652"/>
    <w:pPr>
      <w:jc w:val="right"/>
    </w:pPr>
    <w:rPr>
      <w:noProof/>
    </w:rPr>
  </w:style>
  <w:style w:type="paragraph" w:styleId="Title">
    <w:name w:val="Title"/>
    <w:basedOn w:val="Normal"/>
    <w:next w:val="Normal"/>
    <w:link w:val="TitleChar"/>
    <w:qFormat/>
    <w:rsid w:val="00AA276A"/>
    <w:pPr>
      <w:keepNext/>
      <w:pBdr>
        <w:top w:val="single" w:sz="4" w:space="1" w:color="5F497A" w:themeColor="accent4" w:themeShade="BF"/>
      </w:pBdr>
      <w:spacing w:before="300" w:after="120"/>
      <w:jc w:val="right"/>
      <w:outlineLvl w:val="0"/>
    </w:pPr>
    <w:rPr>
      <w:rFonts w:asciiTheme="majorHAnsi" w:eastAsia="Times New Roman" w:hAnsiTheme="majorHAnsi"/>
      <w:b/>
      <w:bCs/>
      <w:color w:val="5F497A" w:themeColor="accent4" w:themeShade="BF"/>
      <w:sz w:val="52"/>
    </w:rPr>
  </w:style>
  <w:style w:type="character" w:customStyle="1" w:styleId="TitleChar">
    <w:name w:val="Title Char"/>
    <w:basedOn w:val="DefaultParagraphFont"/>
    <w:link w:val="Title"/>
    <w:rsid w:val="00AA276A"/>
    <w:rPr>
      <w:rFonts w:asciiTheme="majorHAnsi" w:eastAsia="Times New Roman" w:hAnsiTheme="majorHAnsi"/>
      <w:b/>
      <w:bCs/>
      <w:color w:val="5F497A" w:themeColor="accent4" w:themeShade="BF"/>
      <w:sz w:val="52"/>
    </w:rPr>
  </w:style>
  <w:style w:type="paragraph" w:customStyle="1" w:styleId="CompanyName">
    <w:name w:val="Company Name"/>
    <w:basedOn w:val="Normal"/>
    <w:autoRedefine/>
    <w:qFormat/>
    <w:rsid w:val="00135B17"/>
    <w:pPr>
      <w:spacing w:before="2000" w:after="80"/>
      <w:jc w:val="right"/>
    </w:pPr>
    <w:rPr>
      <w:sz w:val="36"/>
    </w:rPr>
  </w:style>
  <w:style w:type="paragraph" w:styleId="Subtitle">
    <w:name w:val="Subtitle"/>
    <w:basedOn w:val="Normal"/>
    <w:next w:val="Normal"/>
    <w:link w:val="SubtitleChar"/>
    <w:qFormat/>
    <w:rsid w:val="00D83D47"/>
    <w:pPr>
      <w:keepNext/>
      <w:spacing w:before="800"/>
      <w:contextualSpacing/>
      <w:jc w:val="right"/>
      <w:outlineLvl w:val="0"/>
    </w:pPr>
    <w:rPr>
      <w:rFonts w:eastAsia="Times New Roman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rsid w:val="00D83D47"/>
    <w:rPr>
      <w:rFonts w:asciiTheme="minorHAnsi" w:eastAsia="Times New Roman" w:hAnsiTheme="minorHAnsi"/>
      <w:color w:val="7F7F7F" w:themeColor="text1" w:themeTint="80"/>
      <w:sz w:val="24"/>
    </w:rPr>
  </w:style>
  <w:style w:type="paragraph" w:customStyle="1" w:styleId="Presentedby">
    <w:name w:val="Presented by"/>
    <w:basedOn w:val="Subtitle"/>
    <w:autoRedefine/>
    <w:qFormat/>
    <w:rsid w:val="00135B17"/>
    <w:rPr>
      <w:szCs w:val="24"/>
    </w:rPr>
  </w:style>
  <w:style w:type="character" w:styleId="Hyperlink">
    <w:name w:val="Hyperlink"/>
    <w:basedOn w:val="DefaultParagraphFont"/>
    <w:unhideWhenUsed/>
    <w:rsid w:val="008829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A23D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2568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urt@zighome.net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warmshowers.org/users/klzi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armshowers/WarmShowers-Windows/issu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warmshowers/WarmShowers-Windows/issue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warmshowers.org/mobil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tore/apps/warm-showers/9nblggh0fms7" TargetMode="External"/><Relationship Id="rId14" Type="http://schemas.openxmlformats.org/officeDocument/2006/relationships/hyperlink" Target="https://github.com/warmshowers/WarmShowers-Windows/blob/master/WarmShowers/WSWP7/Release%20History.md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Roaming\Microsoft\Templates\Service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2455563BC4401A7539F2B704A6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5883-5709-4D6C-AEFD-3E8EF7F2037F}"/>
      </w:docPartPr>
      <w:docPartBody>
        <w:p w:rsidR="00C16AB7" w:rsidRDefault="000F0A6F">
          <w:pPr>
            <w:pStyle w:val="7BB2455563BC4401A7539F2B704A6DD5"/>
          </w:pPr>
          <w:r>
            <w:t>[Company Name]</w:t>
          </w:r>
        </w:p>
      </w:docPartBody>
    </w:docPart>
    <w:docPart>
      <w:docPartPr>
        <w:name w:val="7EA08E53B6DA4466A89867C07587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AD50-32B4-4DBF-B2D0-EE79814EF8AB}"/>
      </w:docPartPr>
      <w:docPartBody>
        <w:p w:rsidR="00C16AB7" w:rsidRDefault="000F0A6F">
          <w:pPr>
            <w:pStyle w:val="7EA08E53B6DA4466A89867C07587187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6F"/>
    <w:rsid w:val="000F0A6F"/>
    <w:rsid w:val="00B93D26"/>
    <w:rsid w:val="00C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B2455563BC4401A7539F2B704A6DD5">
    <w:name w:val="7BB2455563BC4401A7539F2B704A6DD5"/>
  </w:style>
  <w:style w:type="paragraph" w:customStyle="1" w:styleId="7EA08E53B6DA4466A89867C07587187D">
    <w:name w:val="7EA08E53B6DA4466A89867C07587187D"/>
  </w:style>
  <w:style w:type="paragraph" w:customStyle="1" w:styleId="3CAF796243DB45A2A8DD122BE480E0F4">
    <w:name w:val="3CAF796243DB45A2A8DD122BE480E0F4"/>
  </w:style>
  <w:style w:type="paragraph" w:customStyle="1" w:styleId="C6FBFA5A79654E898924BE0DD3FCD1AE">
    <w:name w:val="C6FBFA5A79654E898924BE0DD3FCD1AE"/>
  </w:style>
  <w:style w:type="paragraph" w:customStyle="1" w:styleId="E679EC81AC1943C7AD77246B74F6B080">
    <w:name w:val="E679EC81AC1943C7AD77246B74F6B080"/>
  </w:style>
  <w:style w:type="paragraph" w:customStyle="1" w:styleId="B78054C766554D75B3B8C1B0F088493B">
    <w:name w:val="B78054C766554D75B3B8C1B0F088493B"/>
  </w:style>
  <w:style w:type="paragraph" w:customStyle="1" w:styleId="6D35E43522E946FBBB1EC84A9F333ADC">
    <w:name w:val="6D35E43522E946FBBB1EC84A9F333ADC"/>
  </w:style>
  <w:style w:type="paragraph" w:customStyle="1" w:styleId="96598FC496834CF58F30F13F50A099AB">
    <w:name w:val="96598FC496834CF58F30F13F50A099AB"/>
  </w:style>
  <w:style w:type="paragraph" w:customStyle="1" w:styleId="CC83873F31B24D58A48D5FAB3BC947B9">
    <w:name w:val="CC83873F31B24D58A48D5FAB3BC947B9"/>
  </w:style>
  <w:style w:type="paragraph" w:customStyle="1" w:styleId="5368E91D5D244A8EA3B0E599924E41FD">
    <w:name w:val="5368E91D5D244A8EA3B0E599924E41FD"/>
  </w:style>
  <w:style w:type="paragraph" w:customStyle="1" w:styleId="EC73839BA6494DB99AF3CF03B88AE6D2">
    <w:name w:val="EC73839BA6494DB99AF3CF03B88AE6D2"/>
  </w:style>
  <w:style w:type="paragraph" w:customStyle="1" w:styleId="DF922998E4AC474F85D319F98AF5A935">
    <w:name w:val="DF922998E4AC474F85D319F98AF5A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687A903-EDBE-4079-881D-796830D4E5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specification.dotx</Template>
  <TotalTime>70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specification</vt:lpstr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specification</dc:title>
  <dc:subject>User Guide</dc:subject>
  <dc:creator>Kurt Ziegler</dc:creator>
  <cp:keywords/>
  <cp:lastModifiedBy>Kurt Ziegler</cp:lastModifiedBy>
  <cp:revision>2</cp:revision>
  <cp:lastPrinted>2004-05-27T16:47:00Z</cp:lastPrinted>
  <dcterms:created xsi:type="dcterms:W3CDTF">2015-10-06T02:46:00Z</dcterms:created>
  <dcterms:modified xsi:type="dcterms:W3CDTF">2015-10-06T03:59:00Z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TC011887441033</vt:lpwstr>
  </property>
</Properties>
</file>